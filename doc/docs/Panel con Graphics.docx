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Título de la entrada de blog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343F8D" w:rsidRDefault="0081505F">
              <w:pPr>
                <w:pStyle w:val="Publishwithline"/>
              </w:pPr>
              <w:r>
                <w:t xml:space="preserve">Panel con </w:t>
              </w:r>
              <w:proofErr w:type="spellStart"/>
              <w:r>
                <w:t>Graphics</w:t>
              </w:r>
              <w:proofErr w:type="spellEnd"/>
            </w:p>
          </w:sdtContent>
        </w:sdt>
        <w:p w:rsidR="00343F8D" w:rsidRDefault="00343F8D">
          <w:pPr>
            <w:pStyle w:val="underline"/>
          </w:pPr>
        </w:p>
        <w:p w:rsidR="00343F8D" w:rsidRDefault="000B1DF5">
          <w:pPr>
            <w:pStyle w:val="PadderBetweenControlandBody"/>
          </w:pPr>
        </w:p>
      </w:sdtContent>
    </w:sdt>
    <w:p w:rsidR="00343F8D" w:rsidRPr="00C25CCF" w:rsidRDefault="0081505F">
      <w:r>
        <w:t xml:space="preserve">Para </w:t>
      </w:r>
      <w:r w:rsidR="00C25CCF">
        <w:t xml:space="preserve">la parte de gráficos, cree un programa aparte que lee una imagen para luego leer los datos de pixel por pixel y crear un archivo </w:t>
      </w:r>
      <w:proofErr w:type="spellStart"/>
      <w:r w:rsidR="00C25CCF">
        <w:t>cvs</w:t>
      </w:r>
      <w:proofErr w:type="spellEnd"/>
      <w:r w:rsidR="00C25CCF">
        <w:t xml:space="preserve"> con los datos de cada pixel presente en la imagen (se puede revisar el archivo en la carpeta data/</w:t>
      </w:r>
      <w:proofErr w:type="spellStart"/>
      <w:r w:rsidR="00C25CCF">
        <w:t>config</w:t>
      </w:r>
      <w:proofErr w:type="spellEnd"/>
      <w:r w:rsidR="00C25CCF">
        <w:t xml:space="preserve"> del proyecto). Finalmente, he creado un panel inicial del juego que, por medio de un método de cargar archivos en el mundo, se llena cada uno de estos pixeles con </w:t>
      </w:r>
      <w:proofErr w:type="spellStart"/>
      <w:proofErr w:type="gramStart"/>
      <w:r w:rsidR="00C25CCF">
        <w:t>g.setColor</w:t>
      </w:r>
      <w:proofErr w:type="spellEnd"/>
      <w:proofErr w:type="gramEnd"/>
      <w:r w:rsidR="00C25CCF">
        <w:t xml:space="preserve"> y </w:t>
      </w:r>
      <w:proofErr w:type="spellStart"/>
      <w:r w:rsidR="00C25CCF">
        <w:t>g.drawLine</w:t>
      </w:r>
      <w:proofErr w:type="spellEnd"/>
      <w:r w:rsidR="00C25CCF">
        <w:t xml:space="preserve">. Usé estos dos métodos teniendo en cuenta que una line solo me pide dos puntos que pueden ser el mismo, creando </w:t>
      </w:r>
      <w:proofErr w:type="spellStart"/>
      <w:r w:rsidR="00C25CCF">
        <w:t>asi</w:t>
      </w:r>
      <w:proofErr w:type="spellEnd"/>
      <w:r w:rsidR="00C25CCF">
        <w:t xml:space="preserve"> un punto y con el </w:t>
      </w:r>
      <w:proofErr w:type="spellStart"/>
      <w:proofErr w:type="gramStart"/>
      <w:r w:rsidR="00C25CCF">
        <w:t>g.setColor</w:t>
      </w:r>
      <w:proofErr w:type="spellEnd"/>
      <w:proofErr w:type="gramEnd"/>
      <w:r w:rsidR="00C25CCF">
        <w:t xml:space="preserve"> puedo customizar cada pixel. En teoría, hay 250.000 usos de cada uno de estos métodos… por lo que considero que se cumple el requisito de los 10 dibujos usando Paint </w:t>
      </w:r>
      <w:proofErr w:type="spellStart"/>
      <w:r w:rsidR="00C25CCF">
        <w:t>component</w:t>
      </w:r>
      <w:proofErr w:type="spellEnd"/>
      <w:r w:rsidR="00C25CCF">
        <w:t>.</w:t>
      </w:r>
      <w:r w:rsidR="00A93E82">
        <w:t xml:space="preserve"> De no ser así, el panel principal cuenta con muchas sombras y siluetas que pueden tomarse como un efecto creado por la unión de varios puntos.</w:t>
      </w:r>
      <w:bookmarkStart w:id="0" w:name="_GoBack"/>
      <w:bookmarkEnd w:id="0"/>
    </w:p>
    <w:sectPr w:rsidR="00343F8D" w:rsidRPr="00C25CC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81505F"/>
    <w:rsid w:val="000B1DF5"/>
    <w:rsid w:val="00343F8D"/>
    <w:rsid w:val="0081505F"/>
    <w:rsid w:val="00A93E82"/>
    <w:rsid w:val="00C25CCF"/>
    <w:rsid w:val="00D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AA630D-C321-4C98-B8C2-475988A3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s-CO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Prrafode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nfasis">
    <w:name w:val="Emphasis"/>
    <w:basedOn w:val="Fuentedeprrafopredeter"/>
    <w:uiPriority w:val="22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Cita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atan\AppData\Roaming\Microsoft\Templates\Entrada%20de%20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03AEE-2529-47C1-A10A-4DD7DD777BAF}"/>
      </w:docPartPr>
      <w:docPartBody>
        <w:p w:rsidR="006B508F" w:rsidRDefault="006B508F">
          <w:r w:rsidRPr="00FE18D7">
            <w:rPr>
              <w:rStyle w:val="Textodelmarcadordeposicin"/>
            </w:rPr>
            <w:t>[Introducir aquí título de la entrada del blog]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C9"/>
    <w:rsid w:val="006B508F"/>
    <w:rsid w:val="009E70C9"/>
    <w:rsid w:val="00A50645"/>
    <w:rsid w:val="00AA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50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Panel con Graphics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EB102C7A-AFFB-49D9-A0B3-00AACEBEE5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Entrada de blog</Template>
  <TotalTime>26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Arenas</dc:creator>
  <cp:keywords/>
  <dc:description/>
  <cp:lastModifiedBy>jhonatan Arenas</cp:lastModifiedBy>
  <cp:revision>4</cp:revision>
  <dcterms:created xsi:type="dcterms:W3CDTF">2017-11-14T23:21:00Z</dcterms:created>
  <dcterms:modified xsi:type="dcterms:W3CDTF">2017-11-23T02:18:00Z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